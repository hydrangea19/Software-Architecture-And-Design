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0C09A" w14:textId="77777777" w:rsidR="00AE5FE8" w:rsidRPr="00AE5FE8" w:rsidRDefault="00AE5FE8" w:rsidP="00AE5FE8">
      <w:r>
        <w:rPr>
          <w:lang w:val="mk-MK"/>
        </w:rPr>
        <w:t>Ш</w:t>
      </w:r>
      <w:r w:rsidRPr="00AE5FE8">
        <w:rPr>
          <w:lang w:val="mk-MK"/>
        </w:rPr>
        <w:t>аблонот за дизајн на Стратегија се користи за справување со различни пристапи за преземање податоци од берзата од веб-локацијата. Интерфејсот DataFetchingStrategy ја дефинира структурата за методите за преземање податоци (fetch_codes и fetch_data_for_code), а WebScrapingStrategy обезбедува конкретна имплементација која користи веб-стружење за извлекување податоци. Овој дизајн овозможува идна проширливост - на пример, ако треба да преземеме податоци од API или база на податоци наместо да гребеме, можеме да создадеме нови класи на стратегии кои го спроведуваат истиот интерфејс без да го менуваме постоечкиот код. Со тоа, апликацијата останува флексибилна и приспособлива на различни извори на податоци, осигурувајќи дека логиката за преземање е изолирана и повторно употреблива. Овој модуларен пристап е особено важен овде бидејќи методите за преземање зависат од специфична логика (како HTML парсирање и асинхрони барања), кои може да варираат во зависност од изворот или форматот на податоците.</w:t>
      </w:r>
    </w:p>
    <w:p w14:paraId="02961E9B" w14:textId="77777777" w:rsidR="00AE5FE8" w:rsidRDefault="00AE5FE8" w:rsidP="00AE5FE8">
      <w:pPr>
        <w:rPr>
          <w:lang w:val="mk-MK"/>
        </w:rPr>
      </w:pPr>
    </w:p>
    <w:p w14:paraId="0DAA11C7" w14:textId="6ADEDB76" w:rsidR="00AE5FE8" w:rsidRPr="00AE5FE8" w:rsidRDefault="00AE5FE8" w:rsidP="00AE5FE8">
      <w:pPr>
        <w:rPr>
          <w:lang w:val="mk-MK"/>
        </w:rPr>
      </w:pPr>
      <w:r w:rsidRPr="00AE5FE8">
        <w:rPr>
          <w:lang w:val="mk-MK"/>
        </w:rPr>
        <w:t>class DataFetchingStrategy:</w:t>
      </w:r>
    </w:p>
    <w:p w14:paraId="5078A56E" w14:textId="77777777" w:rsidR="00AE5FE8" w:rsidRPr="00AE5FE8" w:rsidRDefault="00AE5FE8" w:rsidP="00AE5FE8">
      <w:pPr>
        <w:rPr>
          <w:lang w:val="mk-MK"/>
        </w:rPr>
      </w:pPr>
      <w:r w:rsidRPr="00AE5FE8">
        <w:rPr>
          <w:lang w:val="mk-MK"/>
        </w:rPr>
        <w:t xml:space="preserve">    def fetch_codes(self, url):</w:t>
      </w:r>
    </w:p>
    <w:p w14:paraId="3F6F5842" w14:textId="77777777" w:rsidR="00AE5FE8" w:rsidRPr="00AE5FE8" w:rsidRDefault="00AE5FE8" w:rsidP="00AE5FE8">
      <w:pPr>
        <w:rPr>
          <w:lang w:val="mk-MK"/>
        </w:rPr>
      </w:pPr>
      <w:r w:rsidRPr="00AE5FE8">
        <w:rPr>
          <w:lang w:val="mk-MK"/>
        </w:rPr>
        <w:t xml:space="preserve">        raise NotImplementedError</w:t>
      </w:r>
    </w:p>
    <w:p w14:paraId="2D99BA03" w14:textId="77777777" w:rsidR="00AE5FE8" w:rsidRPr="00AE5FE8" w:rsidRDefault="00AE5FE8" w:rsidP="00AE5FE8">
      <w:pPr>
        <w:rPr>
          <w:lang w:val="mk-MK"/>
        </w:rPr>
      </w:pPr>
    </w:p>
    <w:p w14:paraId="7D81DD5A" w14:textId="77777777" w:rsidR="00AE5FE8" w:rsidRPr="00AE5FE8" w:rsidRDefault="00AE5FE8" w:rsidP="00AE5FE8">
      <w:pPr>
        <w:rPr>
          <w:lang w:val="mk-MK"/>
        </w:rPr>
      </w:pPr>
      <w:r w:rsidRPr="00AE5FE8">
        <w:rPr>
          <w:lang w:val="mk-MK"/>
        </w:rPr>
        <w:t xml:space="preserve">    def fetch_data_for_code(self, session, url, start_date, end_date, code):</w:t>
      </w:r>
    </w:p>
    <w:p w14:paraId="7A15C4D8" w14:textId="77777777" w:rsidR="00AE5FE8" w:rsidRPr="00AE5FE8" w:rsidRDefault="00AE5FE8" w:rsidP="00AE5FE8">
      <w:pPr>
        <w:rPr>
          <w:lang w:val="mk-MK"/>
        </w:rPr>
      </w:pPr>
      <w:r w:rsidRPr="00AE5FE8">
        <w:rPr>
          <w:lang w:val="mk-MK"/>
        </w:rPr>
        <w:t xml:space="preserve">        raise NotImplementedError</w:t>
      </w:r>
    </w:p>
    <w:p w14:paraId="302D9C1D" w14:textId="77777777" w:rsidR="00AE5FE8" w:rsidRPr="00AE5FE8" w:rsidRDefault="00AE5FE8" w:rsidP="00AE5FE8">
      <w:pPr>
        <w:rPr>
          <w:lang w:val="mk-MK"/>
        </w:rPr>
      </w:pPr>
    </w:p>
    <w:p w14:paraId="60CAD1EF" w14:textId="77777777" w:rsidR="00AE5FE8" w:rsidRPr="00AE5FE8" w:rsidRDefault="00AE5FE8" w:rsidP="00AE5FE8">
      <w:pPr>
        <w:rPr>
          <w:lang w:val="mk-MK"/>
        </w:rPr>
      </w:pPr>
    </w:p>
    <w:p w14:paraId="5FE4B003" w14:textId="77777777" w:rsidR="00AE5FE8" w:rsidRPr="00AE5FE8" w:rsidRDefault="00AE5FE8" w:rsidP="00AE5FE8">
      <w:pPr>
        <w:rPr>
          <w:lang w:val="mk-MK"/>
        </w:rPr>
      </w:pPr>
      <w:r w:rsidRPr="00AE5FE8">
        <w:rPr>
          <w:lang w:val="mk-MK"/>
        </w:rPr>
        <w:t>class WebScrapingStrategy(DataFetchingStrategy):</w:t>
      </w:r>
    </w:p>
    <w:p w14:paraId="63415C66" w14:textId="77777777" w:rsidR="00AE5FE8" w:rsidRPr="00AE5FE8" w:rsidRDefault="00AE5FE8" w:rsidP="00AE5FE8">
      <w:pPr>
        <w:rPr>
          <w:lang w:val="mk-MK"/>
        </w:rPr>
      </w:pPr>
      <w:r w:rsidRPr="00AE5FE8">
        <w:rPr>
          <w:lang w:val="mk-MK"/>
        </w:rPr>
        <w:t xml:space="preserve">    def __init__(self, base_url):</w:t>
      </w:r>
    </w:p>
    <w:p w14:paraId="5D8291D0" w14:textId="77777777" w:rsidR="00AE5FE8" w:rsidRPr="00AE5FE8" w:rsidRDefault="00AE5FE8" w:rsidP="00AE5FE8">
      <w:pPr>
        <w:rPr>
          <w:lang w:val="mk-MK"/>
        </w:rPr>
      </w:pPr>
      <w:r w:rsidRPr="00AE5FE8">
        <w:rPr>
          <w:lang w:val="mk-MK"/>
        </w:rPr>
        <w:t xml:space="preserve">        self.base_url = base_url</w:t>
      </w:r>
    </w:p>
    <w:p w14:paraId="7520D3D1" w14:textId="77777777" w:rsidR="00AE5FE8" w:rsidRPr="00AE5FE8" w:rsidRDefault="00AE5FE8" w:rsidP="00AE5FE8">
      <w:pPr>
        <w:rPr>
          <w:lang w:val="mk-MK"/>
        </w:rPr>
      </w:pPr>
    </w:p>
    <w:p w14:paraId="076AF16A" w14:textId="77777777" w:rsidR="00AE5FE8" w:rsidRPr="00AE5FE8" w:rsidRDefault="00AE5FE8" w:rsidP="00AE5FE8">
      <w:pPr>
        <w:rPr>
          <w:lang w:val="mk-MK"/>
        </w:rPr>
      </w:pPr>
      <w:r w:rsidRPr="00AE5FE8">
        <w:rPr>
          <w:lang w:val="mk-MK"/>
        </w:rPr>
        <w:t xml:space="preserve">    def fetch_codes(self, url):</w:t>
      </w:r>
    </w:p>
    <w:p w14:paraId="2CBC25FB" w14:textId="77777777" w:rsidR="00AE5FE8" w:rsidRPr="00AE5FE8" w:rsidRDefault="00AE5FE8" w:rsidP="00AE5FE8">
      <w:pPr>
        <w:rPr>
          <w:lang w:val="mk-MK"/>
        </w:rPr>
      </w:pPr>
      <w:r w:rsidRPr="00AE5FE8">
        <w:rPr>
          <w:lang w:val="mk-MK"/>
        </w:rPr>
        <w:t xml:space="preserve">        response = requests.get(url)</w:t>
      </w:r>
    </w:p>
    <w:p w14:paraId="4909EA0C" w14:textId="77777777" w:rsidR="00AE5FE8" w:rsidRPr="00AE5FE8" w:rsidRDefault="00AE5FE8" w:rsidP="00AE5FE8">
      <w:pPr>
        <w:rPr>
          <w:lang w:val="mk-MK"/>
        </w:rPr>
      </w:pPr>
      <w:r w:rsidRPr="00AE5FE8">
        <w:rPr>
          <w:lang w:val="mk-MK"/>
        </w:rPr>
        <w:t xml:space="preserve">        dropdown_values = []</w:t>
      </w:r>
    </w:p>
    <w:p w14:paraId="1C649C5D" w14:textId="77777777" w:rsidR="00AE5FE8" w:rsidRPr="00AE5FE8" w:rsidRDefault="00AE5FE8" w:rsidP="00AE5FE8">
      <w:pPr>
        <w:rPr>
          <w:lang w:val="mk-MK"/>
        </w:rPr>
      </w:pPr>
      <w:r w:rsidRPr="00AE5FE8">
        <w:rPr>
          <w:lang w:val="mk-MK"/>
        </w:rPr>
        <w:t xml:space="preserve">        if response.status_code == 200:</w:t>
      </w:r>
    </w:p>
    <w:p w14:paraId="5ACF52A2" w14:textId="77777777" w:rsidR="00AE5FE8" w:rsidRPr="00AE5FE8" w:rsidRDefault="00AE5FE8" w:rsidP="00AE5FE8">
      <w:pPr>
        <w:rPr>
          <w:lang w:val="mk-MK"/>
        </w:rPr>
      </w:pPr>
      <w:r w:rsidRPr="00AE5FE8">
        <w:rPr>
          <w:lang w:val="mk-MK"/>
        </w:rPr>
        <w:t xml:space="preserve">            tree = HTMLParser(response.text)</w:t>
      </w:r>
    </w:p>
    <w:p w14:paraId="5EA1E931" w14:textId="77777777" w:rsidR="00AE5FE8" w:rsidRPr="00AE5FE8" w:rsidRDefault="00AE5FE8" w:rsidP="00AE5FE8">
      <w:pPr>
        <w:rPr>
          <w:lang w:val="mk-MK"/>
        </w:rPr>
      </w:pPr>
      <w:r w:rsidRPr="00AE5FE8">
        <w:rPr>
          <w:lang w:val="mk-MK"/>
        </w:rPr>
        <w:lastRenderedPageBreak/>
        <w:t xml:space="preserve">            dropdown = tree.css_first('select.form-control.dropdown')</w:t>
      </w:r>
    </w:p>
    <w:p w14:paraId="047BDC90" w14:textId="77777777" w:rsidR="00AE5FE8" w:rsidRPr="00AE5FE8" w:rsidRDefault="00AE5FE8" w:rsidP="00AE5FE8">
      <w:pPr>
        <w:rPr>
          <w:lang w:val="mk-MK"/>
        </w:rPr>
      </w:pPr>
      <w:r w:rsidRPr="00AE5FE8">
        <w:rPr>
          <w:lang w:val="mk-MK"/>
        </w:rPr>
        <w:t xml:space="preserve">            if dropdown:</w:t>
      </w:r>
    </w:p>
    <w:p w14:paraId="1EC93909" w14:textId="77777777" w:rsidR="00AE5FE8" w:rsidRPr="00AE5FE8" w:rsidRDefault="00AE5FE8" w:rsidP="00AE5FE8">
      <w:pPr>
        <w:rPr>
          <w:lang w:val="mk-MK"/>
        </w:rPr>
      </w:pPr>
      <w:r w:rsidRPr="00AE5FE8">
        <w:rPr>
          <w:lang w:val="mk-MK"/>
        </w:rPr>
        <w:t xml:space="preserve">                dropdown_values = [option.attributes['value'] for option in dropdown.css('option') if 'value' in option.attributes]</w:t>
      </w:r>
    </w:p>
    <w:p w14:paraId="289DD501" w14:textId="77777777" w:rsidR="00AE5FE8" w:rsidRPr="00AE5FE8" w:rsidRDefault="00AE5FE8" w:rsidP="00AE5FE8">
      <w:pPr>
        <w:rPr>
          <w:lang w:val="mk-MK"/>
        </w:rPr>
      </w:pPr>
      <w:r w:rsidRPr="00AE5FE8">
        <w:rPr>
          <w:lang w:val="mk-MK"/>
        </w:rPr>
        <w:t xml:space="preserve">        return dropdown_values</w:t>
      </w:r>
    </w:p>
    <w:p w14:paraId="4A014CD2" w14:textId="77777777" w:rsidR="00AE5FE8" w:rsidRPr="00AE5FE8" w:rsidRDefault="00AE5FE8" w:rsidP="00AE5FE8">
      <w:pPr>
        <w:rPr>
          <w:lang w:val="mk-MK"/>
        </w:rPr>
      </w:pPr>
    </w:p>
    <w:p w14:paraId="2EECFCBE" w14:textId="77777777" w:rsidR="00AE5FE8" w:rsidRPr="00AE5FE8" w:rsidRDefault="00AE5FE8" w:rsidP="00AE5FE8">
      <w:pPr>
        <w:rPr>
          <w:lang w:val="mk-MK"/>
        </w:rPr>
      </w:pPr>
      <w:r w:rsidRPr="00AE5FE8">
        <w:rPr>
          <w:lang w:val="mk-MK"/>
        </w:rPr>
        <w:t xml:space="preserve">    async def fetch_data_for_code(self, session, url, start_date, end_date, code):</w:t>
      </w:r>
    </w:p>
    <w:p w14:paraId="54A8C071" w14:textId="77777777" w:rsidR="00AE5FE8" w:rsidRPr="00AE5FE8" w:rsidRDefault="00AE5FE8" w:rsidP="00AE5FE8">
      <w:pPr>
        <w:rPr>
          <w:lang w:val="mk-MK"/>
        </w:rPr>
      </w:pPr>
      <w:r w:rsidRPr="00AE5FE8">
        <w:rPr>
          <w:lang w:val="mk-MK"/>
        </w:rPr>
        <w:t xml:space="preserve">        data = {</w:t>
      </w:r>
    </w:p>
    <w:p w14:paraId="68EB8A76" w14:textId="77777777" w:rsidR="00AE5FE8" w:rsidRPr="00AE5FE8" w:rsidRDefault="00AE5FE8" w:rsidP="00AE5FE8">
      <w:pPr>
        <w:rPr>
          <w:lang w:val="mk-MK"/>
        </w:rPr>
      </w:pPr>
      <w:r w:rsidRPr="00AE5FE8">
        <w:rPr>
          <w:lang w:val="mk-MK"/>
        </w:rPr>
        <w:t xml:space="preserve">            'FromDate': start_date,</w:t>
      </w:r>
    </w:p>
    <w:p w14:paraId="2F2BC1C9" w14:textId="77777777" w:rsidR="00AE5FE8" w:rsidRPr="00AE5FE8" w:rsidRDefault="00AE5FE8" w:rsidP="00AE5FE8">
      <w:pPr>
        <w:rPr>
          <w:lang w:val="mk-MK"/>
        </w:rPr>
      </w:pPr>
      <w:r w:rsidRPr="00AE5FE8">
        <w:rPr>
          <w:lang w:val="mk-MK"/>
        </w:rPr>
        <w:t xml:space="preserve">            'ToDate': end_date,</w:t>
      </w:r>
    </w:p>
    <w:p w14:paraId="3CB60B98" w14:textId="77777777" w:rsidR="00AE5FE8" w:rsidRPr="00AE5FE8" w:rsidRDefault="00AE5FE8" w:rsidP="00AE5FE8">
      <w:pPr>
        <w:rPr>
          <w:lang w:val="mk-MK"/>
        </w:rPr>
      </w:pPr>
      <w:r w:rsidRPr="00AE5FE8">
        <w:rPr>
          <w:lang w:val="mk-MK"/>
        </w:rPr>
        <w:t xml:space="preserve">            'Code': code</w:t>
      </w:r>
    </w:p>
    <w:p w14:paraId="2EE79C50" w14:textId="77777777" w:rsidR="00AE5FE8" w:rsidRPr="00AE5FE8" w:rsidRDefault="00AE5FE8" w:rsidP="00AE5FE8">
      <w:pPr>
        <w:rPr>
          <w:lang w:val="mk-MK"/>
        </w:rPr>
      </w:pPr>
      <w:r w:rsidRPr="00AE5FE8">
        <w:rPr>
          <w:lang w:val="mk-MK"/>
        </w:rPr>
        <w:t xml:space="preserve">        }</w:t>
      </w:r>
    </w:p>
    <w:p w14:paraId="06647797" w14:textId="77777777" w:rsidR="00AE5FE8" w:rsidRPr="00AE5FE8" w:rsidRDefault="00AE5FE8" w:rsidP="00AE5FE8">
      <w:pPr>
        <w:rPr>
          <w:lang w:val="mk-MK"/>
        </w:rPr>
      </w:pPr>
    </w:p>
    <w:p w14:paraId="574C9D1E" w14:textId="77777777" w:rsidR="00AE5FE8" w:rsidRPr="00AE5FE8" w:rsidRDefault="00AE5FE8" w:rsidP="00AE5FE8">
      <w:pPr>
        <w:rPr>
          <w:lang w:val="mk-MK"/>
        </w:rPr>
      </w:pPr>
      <w:r w:rsidRPr="00AE5FE8">
        <w:rPr>
          <w:lang w:val="mk-MK"/>
        </w:rPr>
        <w:t xml:space="preserve">        headers = {</w:t>
      </w:r>
    </w:p>
    <w:p w14:paraId="313469C2" w14:textId="77777777" w:rsidR="00AE5FE8" w:rsidRPr="00AE5FE8" w:rsidRDefault="00AE5FE8" w:rsidP="00AE5FE8">
      <w:pPr>
        <w:rPr>
          <w:lang w:val="mk-MK"/>
        </w:rPr>
      </w:pPr>
      <w:r w:rsidRPr="00AE5FE8">
        <w:rPr>
          <w:lang w:val="mk-MK"/>
        </w:rPr>
        <w:t xml:space="preserve">            'User-Agent': 'Mozilla/5.0',</w:t>
      </w:r>
    </w:p>
    <w:p w14:paraId="42C9F37F" w14:textId="77777777" w:rsidR="00AE5FE8" w:rsidRPr="00AE5FE8" w:rsidRDefault="00AE5FE8" w:rsidP="00AE5FE8">
      <w:pPr>
        <w:rPr>
          <w:lang w:val="mk-MK"/>
        </w:rPr>
      </w:pPr>
      <w:r w:rsidRPr="00AE5FE8">
        <w:rPr>
          <w:lang w:val="mk-MK"/>
        </w:rPr>
        <w:t xml:space="preserve">            'Content-Type': 'application/x-www-form-urlencoded',</w:t>
      </w:r>
    </w:p>
    <w:p w14:paraId="588F1591" w14:textId="77777777" w:rsidR="00AE5FE8" w:rsidRPr="00AE5FE8" w:rsidRDefault="00AE5FE8" w:rsidP="00AE5FE8">
      <w:pPr>
        <w:rPr>
          <w:lang w:val="mk-MK"/>
        </w:rPr>
      </w:pPr>
      <w:r w:rsidRPr="00AE5FE8">
        <w:rPr>
          <w:lang w:val="mk-MK"/>
        </w:rPr>
        <w:t xml:space="preserve">            'Referer': url,</w:t>
      </w:r>
    </w:p>
    <w:p w14:paraId="043B51FE" w14:textId="77777777" w:rsidR="00AE5FE8" w:rsidRPr="00AE5FE8" w:rsidRDefault="00AE5FE8" w:rsidP="00AE5FE8">
      <w:pPr>
        <w:rPr>
          <w:lang w:val="mk-MK"/>
        </w:rPr>
      </w:pPr>
      <w:r w:rsidRPr="00AE5FE8">
        <w:rPr>
          <w:lang w:val="mk-MK"/>
        </w:rPr>
        <w:t xml:space="preserve">            'Origin': 'https://www.mse.mk',</w:t>
      </w:r>
    </w:p>
    <w:p w14:paraId="72C5297A" w14:textId="77777777" w:rsidR="00AE5FE8" w:rsidRPr="00AE5FE8" w:rsidRDefault="00AE5FE8" w:rsidP="00AE5FE8">
      <w:pPr>
        <w:rPr>
          <w:lang w:val="mk-MK"/>
        </w:rPr>
      </w:pPr>
      <w:r w:rsidRPr="00AE5FE8">
        <w:rPr>
          <w:lang w:val="mk-MK"/>
        </w:rPr>
        <w:t xml:space="preserve">        }</w:t>
      </w:r>
    </w:p>
    <w:p w14:paraId="10D533F8" w14:textId="77777777" w:rsidR="00AE5FE8" w:rsidRPr="00AE5FE8" w:rsidRDefault="00AE5FE8" w:rsidP="00AE5FE8">
      <w:pPr>
        <w:rPr>
          <w:lang w:val="mk-MK"/>
        </w:rPr>
      </w:pPr>
    </w:p>
    <w:p w14:paraId="5E37744E" w14:textId="77777777" w:rsidR="00AE5FE8" w:rsidRPr="00AE5FE8" w:rsidRDefault="00AE5FE8" w:rsidP="00AE5FE8">
      <w:pPr>
        <w:rPr>
          <w:lang w:val="mk-MK"/>
        </w:rPr>
      </w:pPr>
      <w:r w:rsidRPr="00AE5FE8">
        <w:rPr>
          <w:lang w:val="mk-MK"/>
        </w:rPr>
        <w:t xml:space="preserve">        async with session.post(url, data=data, headers=headers) as response:</w:t>
      </w:r>
    </w:p>
    <w:p w14:paraId="1075AB8E" w14:textId="77777777" w:rsidR="00AE5FE8" w:rsidRPr="00AE5FE8" w:rsidRDefault="00AE5FE8" w:rsidP="00AE5FE8">
      <w:pPr>
        <w:rPr>
          <w:lang w:val="mk-MK"/>
        </w:rPr>
      </w:pPr>
      <w:r w:rsidRPr="00AE5FE8">
        <w:rPr>
          <w:lang w:val="mk-MK"/>
        </w:rPr>
        <w:t xml:space="preserve">            if response.status == 200:</w:t>
      </w:r>
    </w:p>
    <w:p w14:paraId="0D432A8D" w14:textId="77777777" w:rsidR="00AE5FE8" w:rsidRPr="00AE5FE8" w:rsidRDefault="00AE5FE8" w:rsidP="00AE5FE8">
      <w:pPr>
        <w:rPr>
          <w:lang w:val="mk-MK"/>
        </w:rPr>
      </w:pPr>
      <w:r w:rsidRPr="00AE5FE8">
        <w:rPr>
          <w:lang w:val="mk-MK"/>
        </w:rPr>
        <w:t xml:space="preserve">                page = await response.text()</w:t>
      </w:r>
    </w:p>
    <w:p w14:paraId="64C40D08" w14:textId="77777777" w:rsidR="00AE5FE8" w:rsidRPr="00AE5FE8" w:rsidRDefault="00AE5FE8" w:rsidP="00AE5FE8">
      <w:pPr>
        <w:rPr>
          <w:lang w:val="mk-MK"/>
        </w:rPr>
      </w:pPr>
      <w:r w:rsidRPr="00AE5FE8">
        <w:rPr>
          <w:lang w:val="mk-MK"/>
        </w:rPr>
        <w:t xml:space="preserve">                tree = HTMLParser(page)</w:t>
      </w:r>
    </w:p>
    <w:p w14:paraId="5034D362" w14:textId="77777777" w:rsidR="00AE5FE8" w:rsidRPr="00AE5FE8" w:rsidRDefault="00AE5FE8" w:rsidP="00AE5FE8">
      <w:pPr>
        <w:rPr>
          <w:lang w:val="mk-MK"/>
        </w:rPr>
      </w:pPr>
      <w:r w:rsidRPr="00AE5FE8">
        <w:rPr>
          <w:lang w:val="mk-MK"/>
        </w:rPr>
        <w:t xml:space="preserve">                rows = tree.css('table tr')</w:t>
      </w:r>
    </w:p>
    <w:p w14:paraId="159E2A86" w14:textId="77777777" w:rsidR="00AE5FE8" w:rsidRPr="00AE5FE8" w:rsidRDefault="00AE5FE8" w:rsidP="00AE5FE8">
      <w:pPr>
        <w:rPr>
          <w:lang w:val="mk-MK"/>
        </w:rPr>
      </w:pPr>
      <w:r w:rsidRPr="00AE5FE8">
        <w:rPr>
          <w:lang w:val="mk-MK"/>
        </w:rPr>
        <w:t xml:space="preserve">                data = []</w:t>
      </w:r>
    </w:p>
    <w:p w14:paraId="6FD21AF0" w14:textId="77777777" w:rsidR="00AE5FE8" w:rsidRPr="00AE5FE8" w:rsidRDefault="00AE5FE8" w:rsidP="00AE5FE8">
      <w:pPr>
        <w:rPr>
          <w:lang w:val="mk-MK"/>
        </w:rPr>
      </w:pPr>
      <w:r w:rsidRPr="00AE5FE8">
        <w:rPr>
          <w:lang w:val="mk-MK"/>
        </w:rPr>
        <w:lastRenderedPageBreak/>
        <w:t xml:space="preserve">                for row in rows:</w:t>
      </w:r>
    </w:p>
    <w:p w14:paraId="6A60553B" w14:textId="77777777" w:rsidR="00AE5FE8" w:rsidRPr="00AE5FE8" w:rsidRDefault="00AE5FE8" w:rsidP="00AE5FE8">
      <w:pPr>
        <w:rPr>
          <w:lang w:val="mk-MK"/>
        </w:rPr>
      </w:pPr>
      <w:r w:rsidRPr="00AE5FE8">
        <w:rPr>
          <w:lang w:val="mk-MK"/>
        </w:rPr>
        <w:t xml:space="preserve">                    cells = row.css('td')</w:t>
      </w:r>
    </w:p>
    <w:p w14:paraId="0CB2B5F1" w14:textId="77777777" w:rsidR="00AE5FE8" w:rsidRPr="00AE5FE8" w:rsidRDefault="00AE5FE8" w:rsidP="00AE5FE8">
      <w:pPr>
        <w:rPr>
          <w:lang w:val="mk-MK"/>
        </w:rPr>
      </w:pPr>
      <w:r w:rsidRPr="00AE5FE8">
        <w:rPr>
          <w:lang w:val="mk-MK"/>
        </w:rPr>
        <w:t xml:space="preserve">                    if len(cells) &gt; 8:</w:t>
      </w:r>
    </w:p>
    <w:p w14:paraId="3EFA9B8B" w14:textId="77777777" w:rsidR="00AE5FE8" w:rsidRPr="00AE5FE8" w:rsidRDefault="00AE5FE8" w:rsidP="00AE5FE8">
      <w:pPr>
        <w:rPr>
          <w:lang w:val="mk-MK"/>
        </w:rPr>
      </w:pPr>
      <w:r w:rsidRPr="00AE5FE8">
        <w:rPr>
          <w:lang w:val="mk-MK"/>
        </w:rPr>
        <w:t xml:space="preserve">                        data.append({</w:t>
      </w:r>
    </w:p>
    <w:p w14:paraId="2F2DF7CB" w14:textId="77777777" w:rsidR="00AE5FE8" w:rsidRPr="00AE5FE8" w:rsidRDefault="00AE5FE8" w:rsidP="00AE5FE8">
      <w:pPr>
        <w:rPr>
          <w:lang w:val="mk-MK"/>
        </w:rPr>
      </w:pPr>
      <w:r w:rsidRPr="00AE5FE8">
        <w:rPr>
          <w:lang w:val="mk-MK"/>
        </w:rPr>
        <w:t xml:space="preserve">                            "code": code,</w:t>
      </w:r>
    </w:p>
    <w:p w14:paraId="1187E77D" w14:textId="77777777" w:rsidR="00AE5FE8" w:rsidRPr="00AE5FE8" w:rsidRDefault="00AE5FE8" w:rsidP="00AE5FE8">
      <w:pPr>
        <w:rPr>
          <w:lang w:val="mk-MK"/>
        </w:rPr>
      </w:pPr>
      <w:r w:rsidRPr="00AE5FE8">
        <w:rPr>
          <w:lang w:val="mk-MK"/>
        </w:rPr>
        <w:t xml:space="preserve">                            "date": convert_date_format(cells[0].text()),</w:t>
      </w:r>
    </w:p>
    <w:p w14:paraId="25C8577D" w14:textId="77777777" w:rsidR="00AE5FE8" w:rsidRPr="00AE5FE8" w:rsidRDefault="00AE5FE8" w:rsidP="00AE5FE8">
      <w:pPr>
        <w:rPr>
          <w:lang w:val="mk-MK"/>
        </w:rPr>
      </w:pPr>
      <w:r w:rsidRPr="00AE5FE8">
        <w:rPr>
          <w:lang w:val="mk-MK"/>
        </w:rPr>
        <w:t xml:space="preserve">                            "last_transaction_price": safe_float(cells[1].text()),</w:t>
      </w:r>
    </w:p>
    <w:p w14:paraId="11D12F47" w14:textId="77777777" w:rsidR="00AE5FE8" w:rsidRPr="00AE5FE8" w:rsidRDefault="00AE5FE8" w:rsidP="00AE5FE8">
      <w:pPr>
        <w:rPr>
          <w:lang w:val="mk-MK"/>
        </w:rPr>
      </w:pPr>
      <w:r w:rsidRPr="00AE5FE8">
        <w:rPr>
          <w:lang w:val="mk-MK"/>
        </w:rPr>
        <w:t xml:space="preserve">                            "max_price": safe_float(cells[2].text()),</w:t>
      </w:r>
    </w:p>
    <w:p w14:paraId="210F7A9B" w14:textId="77777777" w:rsidR="00AE5FE8" w:rsidRPr="00AE5FE8" w:rsidRDefault="00AE5FE8" w:rsidP="00AE5FE8">
      <w:pPr>
        <w:rPr>
          <w:lang w:val="mk-MK"/>
        </w:rPr>
      </w:pPr>
      <w:r w:rsidRPr="00AE5FE8">
        <w:rPr>
          <w:lang w:val="mk-MK"/>
        </w:rPr>
        <w:t xml:space="preserve">                            "min_price": safe_float(cells[3].text()),</w:t>
      </w:r>
    </w:p>
    <w:p w14:paraId="69DF4E8B" w14:textId="77777777" w:rsidR="00AE5FE8" w:rsidRPr="00AE5FE8" w:rsidRDefault="00AE5FE8" w:rsidP="00AE5FE8">
      <w:pPr>
        <w:rPr>
          <w:lang w:val="mk-MK"/>
        </w:rPr>
      </w:pPr>
      <w:r w:rsidRPr="00AE5FE8">
        <w:rPr>
          <w:lang w:val="mk-MK"/>
        </w:rPr>
        <w:t xml:space="preserve">                            "avg_price": safe_float(cells[4].text()),</w:t>
      </w:r>
    </w:p>
    <w:p w14:paraId="36D51A37" w14:textId="77777777" w:rsidR="00AE5FE8" w:rsidRPr="00AE5FE8" w:rsidRDefault="00AE5FE8" w:rsidP="00AE5FE8">
      <w:pPr>
        <w:rPr>
          <w:lang w:val="mk-MK"/>
        </w:rPr>
      </w:pPr>
      <w:r w:rsidRPr="00AE5FE8">
        <w:rPr>
          <w:lang w:val="mk-MK"/>
        </w:rPr>
        <w:t xml:space="preserve">                            "percent_change": safe_float(cells[5].text().replace(',', '.')),</w:t>
      </w:r>
    </w:p>
    <w:p w14:paraId="285B8327" w14:textId="77777777" w:rsidR="00AE5FE8" w:rsidRPr="00AE5FE8" w:rsidRDefault="00AE5FE8" w:rsidP="00AE5FE8">
      <w:pPr>
        <w:rPr>
          <w:lang w:val="mk-MK"/>
        </w:rPr>
      </w:pPr>
      <w:r w:rsidRPr="00AE5FE8">
        <w:rPr>
          <w:lang w:val="mk-MK"/>
        </w:rPr>
        <w:t xml:space="preserve">                            "quantity": safe_float(cells[6].text()),</w:t>
      </w:r>
    </w:p>
    <w:p w14:paraId="59C33A78" w14:textId="77777777" w:rsidR="00AE5FE8" w:rsidRPr="00AE5FE8" w:rsidRDefault="00AE5FE8" w:rsidP="00AE5FE8">
      <w:pPr>
        <w:rPr>
          <w:lang w:val="mk-MK"/>
        </w:rPr>
      </w:pPr>
      <w:r w:rsidRPr="00AE5FE8">
        <w:rPr>
          <w:lang w:val="mk-MK"/>
        </w:rPr>
        <w:t xml:space="preserve">                            "best_traded": safe_float(cells[7].text()),</w:t>
      </w:r>
    </w:p>
    <w:p w14:paraId="31A6FC7D" w14:textId="77777777" w:rsidR="00AE5FE8" w:rsidRPr="00AE5FE8" w:rsidRDefault="00AE5FE8" w:rsidP="00AE5FE8">
      <w:pPr>
        <w:rPr>
          <w:lang w:val="mk-MK"/>
        </w:rPr>
      </w:pPr>
      <w:r w:rsidRPr="00AE5FE8">
        <w:rPr>
          <w:lang w:val="mk-MK"/>
        </w:rPr>
        <w:t xml:space="preserve">                            "total_traded": safe_float(cells[8].text()),</w:t>
      </w:r>
    </w:p>
    <w:p w14:paraId="6E311AA7" w14:textId="77777777" w:rsidR="00AE5FE8" w:rsidRPr="00AE5FE8" w:rsidRDefault="00AE5FE8" w:rsidP="00AE5FE8">
      <w:pPr>
        <w:rPr>
          <w:lang w:val="mk-MK"/>
        </w:rPr>
      </w:pPr>
      <w:r w:rsidRPr="00AE5FE8">
        <w:rPr>
          <w:lang w:val="mk-MK"/>
        </w:rPr>
        <w:t xml:space="preserve">                        })</w:t>
      </w:r>
    </w:p>
    <w:p w14:paraId="6CD8714D" w14:textId="77777777" w:rsidR="00AE5FE8" w:rsidRPr="00AE5FE8" w:rsidRDefault="00AE5FE8" w:rsidP="00AE5FE8">
      <w:pPr>
        <w:rPr>
          <w:lang w:val="mk-MK"/>
        </w:rPr>
      </w:pPr>
      <w:r w:rsidRPr="00AE5FE8">
        <w:rPr>
          <w:lang w:val="mk-MK"/>
        </w:rPr>
        <w:t xml:space="preserve">                return data</w:t>
      </w:r>
    </w:p>
    <w:p w14:paraId="33F89814" w14:textId="467F81E5" w:rsidR="00AE5FE8" w:rsidRDefault="00AE5FE8" w:rsidP="00AE5FE8">
      <w:pPr>
        <w:rPr>
          <w:lang w:val="mk-MK"/>
        </w:rPr>
      </w:pPr>
      <w:r w:rsidRPr="00AE5FE8">
        <w:rPr>
          <w:lang w:val="mk-MK"/>
        </w:rPr>
        <w:t xml:space="preserve">            return []</w:t>
      </w:r>
    </w:p>
    <w:p w14:paraId="092DC1F3" w14:textId="77777777" w:rsidR="00AE5FE8" w:rsidRDefault="00AE5FE8" w:rsidP="00AE5FE8">
      <w:pPr>
        <w:rPr>
          <w:lang w:val="mk-MK"/>
        </w:rPr>
      </w:pPr>
    </w:p>
    <w:p w14:paraId="41235683" w14:textId="77777777" w:rsidR="00AE5FE8" w:rsidRDefault="00AE5FE8" w:rsidP="00AE5FE8">
      <w:pPr>
        <w:rPr>
          <w:lang w:val="mk-MK"/>
        </w:rPr>
      </w:pPr>
    </w:p>
    <w:p w14:paraId="1DF714C5" w14:textId="77777777" w:rsidR="009F3FCF" w:rsidRDefault="009F3FCF"/>
    <w:sectPr w:rsidR="009F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E8"/>
    <w:rsid w:val="006E69AE"/>
    <w:rsid w:val="009F3FCF"/>
    <w:rsid w:val="00AE5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4FCE"/>
  <w15:chartTrackingRefBased/>
  <w15:docId w15:val="{6DF78140-9794-4594-AF2A-97A9BC12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FE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E5FE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E5FE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E5FE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E5FE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E5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5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5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5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FE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E5FE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E5FE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E5FE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E5FE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E5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5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5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5FE8"/>
    <w:rPr>
      <w:rFonts w:eastAsiaTheme="majorEastAsia" w:cstheme="majorBidi"/>
      <w:color w:val="272727" w:themeColor="text1" w:themeTint="D8"/>
    </w:rPr>
  </w:style>
  <w:style w:type="paragraph" w:styleId="Title">
    <w:name w:val="Title"/>
    <w:basedOn w:val="Normal"/>
    <w:next w:val="Normal"/>
    <w:link w:val="TitleChar"/>
    <w:uiPriority w:val="10"/>
    <w:qFormat/>
    <w:rsid w:val="00AE5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FE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5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5FE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5FE8"/>
    <w:rPr>
      <w:i/>
      <w:iCs/>
      <w:color w:val="404040" w:themeColor="text1" w:themeTint="BF"/>
    </w:rPr>
  </w:style>
  <w:style w:type="paragraph" w:styleId="ListParagraph">
    <w:name w:val="List Paragraph"/>
    <w:basedOn w:val="Normal"/>
    <w:uiPriority w:val="34"/>
    <w:qFormat/>
    <w:rsid w:val="00AE5FE8"/>
    <w:pPr>
      <w:ind w:left="720"/>
      <w:contextualSpacing/>
    </w:pPr>
  </w:style>
  <w:style w:type="character" w:styleId="IntenseEmphasis">
    <w:name w:val="Intense Emphasis"/>
    <w:basedOn w:val="DefaultParagraphFont"/>
    <w:uiPriority w:val="21"/>
    <w:qFormat/>
    <w:rsid w:val="00AE5FE8"/>
    <w:rPr>
      <w:i/>
      <w:iCs/>
      <w:color w:val="365F91" w:themeColor="accent1" w:themeShade="BF"/>
    </w:rPr>
  </w:style>
  <w:style w:type="paragraph" w:styleId="IntenseQuote">
    <w:name w:val="Intense Quote"/>
    <w:basedOn w:val="Normal"/>
    <w:next w:val="Normal"/>
    <w:link w:val="IntenseQuoteChar"/>
    <w:uiPriority w:val="30"/>
    <w:qFormat/>
    <w:rsid w:val="00AE5FE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E5FE8"/>
    <w:rPr>
      <w:i/>
      <w:iCs/>
      <w:color w:val="365F91" w:themeColor="accent1" w:themeShade="BF"/>
    </w:rPr>
  </w:style>
  <w:style w:type="character" w:styleId="IntenseReference">
    <w:name w:val="Intense Reference"/>
    <w:basedOn w:val="DefaultParagraphFont"/>
    <w:uiPriority w:val="32"/>
    <w:qFormat/>
    <w:rsid w:val="00AE5FE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15548">
      <w:bodyDiv w:val="1"/>
      <w:marLeft w:val="0"/>
      <w:marRight w:val="0"/>
      <w:marTop w:val="0"/>
      <w:marBottom w:val="0"/>
      <w:divBdr>
        <w:top w:val="none" w:sz="0" w:space="0" w:color="auto"/>
        <w:left w:val="none" w:sz="0" w:space="0" w:color="auto"/>
        <w:bottom w:val="none" w:sz="0" w:space="0" w:color="auto"/>
        <w:right w:val="none" w:sz="0" w:space="0" w:color="auto"/>
      </w:divBdr>
    </w:div>
    <w:div w:id="58491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F671AE12-3005-4E74-8628-F2BBEBAF514E}">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Diellza Zaimi</dc:creator>
  <cp:keywords/>
  <dc:description/>
  <cp:lastModifiedBy>Diellza Zaimi</cp:lastModifiedBy>
  <cp:revision>1</cp:revision>
  <dcterms:created xsi:type="dcterms:W3CDTF">2025-01-19T22:17:00Z</dcterms:created>
  <dcterms:modified xsi:type="dcterms:W3CDTF">2025-01-19T22:18:00Z</dcterms:modified>
</cp:coreProperties>
</file>